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0EFA" w14:textId="102B0464" w:rsidR="00DA24E5" w:rsidRDefault="00ED7CF5">
      <w:pPr>
        <w:pStyle w:val="Title"/>
      </w:pPr>
      <w:r>
        <w:t>[Project Name]</w:t>
      </w:r>
      <w:r w:rsidR="00E07ABD">
        <w:br/>
        <w:t>Project Scope</w:t>
      </w:r>
    </w:p>
    <w:sdt>
      <w:sdtPr>
        <w:id w:val="216403978"/>
        <w:placeholder>
          <w:docPart w:val="AFC04C6F41FD4D1A97509EE1676DBBBE"/>
        </w:placeholder>
        <w:date w:fullDate="2018-09-09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62C209F1" w:rsidR="00DA24E5" w:rsidRDefault="001E14C1">
          <w:pPr>
            <w:pStyle w:val="Subtitle"/>
          </w:pPr>
          <w:r>
            <w:t>September 9, 2018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504BD874" w14:textId="1AF7B190" w:rsidR="00DA24E5" w:rsidRDefault="00E07ABD" w:rsidP="00A60B9D">
      <w:pPr>
        <w:pStyle w:val="Heading2"/>
      </w:pPr>
      <w:r>
        <w:t>Project Description</w:t>
      </w:r>
    </w:p>
    <w:p w14:paraId="2B6397A3" w14:textId="0D7593D1" w:rsidR="00A60B9D" w:rsidRPr="00A60B9D" w:rsidRDefault="00A60B9D" w:rsidP="00A60B9D">
      <w:r>
        <w:t>The end goal of the project is to create a text-based RPG game. The game will implement the use of dungeons, maps, items / loot,</w:t>
      </w:r>
      <w:r w:rsidR="00F04FBF">
        <w:t xml:space="preserve"> decision making system,</w:t>
      </w:r>
      <w:r>
        <w:t xml:space="preserve"> and a turn-based battle system. RPG elements will heavily influence the game.  </w:t>
      </w:r>
    </w:p>
    <w:p w14:paraId="08BBBBC7" w14:textId="13FC2D63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7D33B9FD" w14:textId="76F58749" w:rsidR="00DA24E5" w:rsidRDefault="00936B86">
      <w:r>
        <w:t>Rashad Henry and Alex Lopez</w:t>
      </w:r>
    </w:p>
    <w:p w14:paraId="447316A5" w14:textId="379A401A" w:rsidR="00DA24E5" w:rsidRDefault="00624286">
      <w:pPr>
        <w:pStyle w:val="Heading2"/>
      </w:pPr>
      <w:r>
        <w:t>Project Format</w:t>
      </w:r>
    </w:p>
    <w:p w14:paraId="178EF016" w14:textId="430892B1" w:rsidR="00DA24E5" w:rsidRDefault="00276401">
      <w:pPr>
        <w:pStyle w:val="NoSpacing"/>
      </w:pPr>
      <w:r>
        <w:t>At launch the game will use console then transition to web.</w:t>
      </w:r>
    </w:p>
    <w:p w14:paraId="12CBEB50" w14:textId="13D61B01" w:rsidR="00DA24E5" w:rsidRDefault="00E07ABD" w:rsidP="00533179">
      <w:pPr>
        <w:pStyle w:val="Heading2"/>
      </w:pPr>
      <w:r>
        <w:t>Deliverables</w:t>
      </w:r>
    </w:p>
    <w:p w14:paraId="73B7B898" w14:textId="75789E0F" w:rsidR="00276401" w:rsidRDefault="00276401">
      <w:r>
        <w:t xml:space="preserve">The following items will be used </w:t>
      </w:r>
      <w:r w:rsidR="00533179">
        <w:t>in d</w:t>
      </w:r>
      <w:r>
        <w:t>evelopment: Flow chart</w:t>
      </w:r>
      <w:r w:rsidR="00533179">
        <w:t>s</w:t>
      </w:r>
      <w:r>
        <w:t xml:space="preserve"> for processes, several codebases for </w:t>
      </w:r>
      <w:r w:rsidR="00533179">
        <w:t>structuring code, in-game map diagrams, combat system diagrams, dialogue files for main character, game story, and user choice (the player will make decisions)</w:t>
      </w:r>
      <w:r w:rsidR="006C2233">
        <w:t xml:space="preserve"> and Inventory management system for items, weapons, loot etc. </w:t>
      </w:r>
    </w:p>
    <w:p w14:paraId="340F16CF" w14:textId="3089F3F0" w:rsidR="00DA24E5" w:rsidRDefault="00624286">
      <w:pPr>
        <w:pStyle w:val="Heading2"/>
      </w:pPr>
      <w:r>
        <w:t>Database</w:t>
      </w:r>
    </w:p>
    <w:p w14:paraId="59121F27" w14:textId="6F36BE87" w:rsidR="00DA24E5" w:rsidRDefault="00936B86">
      <w:r>
        <w:t xml:space="preserve">The Database we’re planning to use is SQL </w:t>
      </w:r>
    </w:p>
    <w:p w14:paraId="2D69552D" w14:textId="3C30D49D" w:rsidR="00DA24E5" w:rsidRDefault="00B42B09" w:rsidP="00F04FBF">
      <w:pPr>
        <w:pStyle w:val="Heading2"/>
      </w:pPr>
      <w:r>
        <w:t>Learning</w:t>
      </w:r>
    </w:p>
    <w:p w14:paraId="55A6D84E" w14:textId="51C436A8" w:rsidR="006C2233" w:rsidRDefault="006C2233">
      <w:r>
        <w:t xml:space="preserve">There is much to learn from this project. Creating a game </w:t>
      </w:r>
      <w:r w:rsidR="008960A9">
        <w:t xml:space="preserve">make us think critically about user choices and sequential events. Throughout the game’s development we </w:t>
      </w:r>
      <w:r w:rsidR="00F04FBF">
        <w:t xml:space="preserve">will further utilize our knowledge of </w:t>
      </w:r>
      <w:r>
        <w:t xml:space="preserve">classes, </w:t>
      </w:r>
      <w:r w:rsidR="008960A9">
        <w:t xml:space="preserve">Inheritance, </w:t>
      </w:r>
      <w:r>
        <w:t xml:space="preserve">user interface, if-else events, and what I think is </w:t>
      </w:r>
      <w:r w:rsidR="008960A9">
        <w:t xml:space="preserve">the </w:t>
      </w:r>
      <w:r w:rsidR="00F04FBF">
        <w:t>most exciting and challenging</w:t>
      </w:r>
      <w:r w:rsidR="008960A9">
        <w:t>: creating an efficient combat system</w:t>
      </w:r>
      <w:r w:rsidR="00F04FBF">
        <w:t xml:space="preserve">. </w:t>
      </w:r>
      <w:bookmarkStart w:id="0" w:name="_GoBack"/>
      <w:bookmarkEnd w:id="0"/>
    </w:p>
    <w:p w14:paraId="1CB906DD" w14:textId="77777777" w:rsidR="00DA24E5" w:rsidRDefault="00DA24E5" w:rsidP="00ED7CF5"/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94134" w14:textId="77777777" w:rsidR="00E07ABD" w:rsidRDefault="00E07ABD">
      <w:pPr>
        <w:spacing w:after="0" w:line="240" w:lineRule="auto"/>
      </w:pPr>
      <w:r>
        <w:separator/>
      </w:r>
    </w:p>
  </w:endnote>
  <w:endnote w:type="continuationSeparator" w:id="0">
    <w:p w14:paraId="4D38184D" w14:textId="77777777" w:rsidR="00E07ABD" w:rsidRDefault="00E0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224C4" w14:textId="77777777" w:rsidR="00E07ABD" w:rsidRDefault="00E07ABD">
      <w:pPr>
        <w:spacing w:after="0" w:line="240" w:lineRule="auto"/>
      </w:pPr>
      <w:r>
        <w:separator/>
      </w:r>
    </w:p>
  </w:footnote>
  <w:footnote w:type="continuationSeparator" w:id="0">
    <w:p w14:paraId="34B0CED1" w14:textId="77777777" w:rsidR="00E07ABD" w:rsidRDefault="00E0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1E14C1"/>
    <w:rsid w:val="00276401"/>
    <w:rsid w:val="00533179"/>
    <w:rsid w:val="00624286"/>
    <w:rsid w:val="006C2233"/>
    <w:rsid w:val="008960A9"/>
    <w:rsid w:val="00936B86"/>
    <w:rsid w:val="00A60B9D"/>
    <w:rsid w:val="00B42B09"/>
    <w:rsid w:val="00DA24E5"/>
    <w:rsid w:val="00E07ABD"/>
    <w:rsid w:val="00ED7CF5"/>
    <w:rsid w:val="00F0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56695E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56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E9327DA694ACD93D31B9EDF4F0B45">
    <w:name w:val="482E9327DA694ACD93D31B9EDF4F0B45"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9642A210DF478EA15BEAACCDCA440C">
    <w:name w:val="BE9642A210DF478EA15BEAACCDCA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1A0A8-8DCE-40A8-AE30-B6E5597F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Alex Lopez</cp:lastModifiedBy>
  <cp:revision>2</cp:revision>
  <dcterms:created xsi:type="dcterms:W3CDTF">2018-09-10T00:24:00Z</dcterms:created>
  <dcterms:modified xsi:type="dcterms:W3CDTF">2018-09-10T00:24:00Z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